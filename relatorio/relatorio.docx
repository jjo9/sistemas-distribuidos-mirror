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8096315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19050</wp:posOffset>
                    </wp:positionV>
                    <wp:extent cx="6153150" cy="6667500"/>
                    <wp:effectExtent l="0" t="0" r="0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53150" cy="666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144"/>
                                    <w:szCs w:val="144"/>
                                  </w:rPr>
                                  <w:alias w:val="Título"/>
                                  <w:tag w:val=""/>
                                  <w:id w:val="2115015981"/>
                                  <w:placeholder>
                                    <w:docPart w:val="8024E4425B254D99AA076526B106128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1760C" w:rsidRPr="00B52035" w:rsidRDefault="00B52035">
                                    <w:pPr>
                                      <w:pStyle w:val="Ttulo11"/>
                                      <w:rPr>
                                        <w:sz w:val="144"/>
                                        <w:szCs w:val="144"/>
                                      </w:rPr>
                                    </w:pP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Relatório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sistemas</w:t>
                                    </w:r>
                                    <w:r>
                                      <w:rPr>
                                        <w:sz w:val="144"/>
                                        <w:szCs w:val="144"/>
                                      </w:rPr>
                                      <w:t xml:space="preserve"> </w:t>
                                    </w:r>
                                    <w:r w:rsidRPr="00B52035">
                                      <w:rPr>
                                        <w:sz w:val="144"/>
                                        <w:szCs w:val="144"/>
                                      </w:rPr>
                                      <w:t>distribuidos</w:t>
                                    </w:r>
                                  </w:p>
                                </w:sdtContent>
                              </w:sdt>
                              <w:p w:rsidR="00D1760C" w:rsidRPr="00DC48C1" w:rsidRDefault="00D1760C">
                                <w:pPr>
                                  <w:pStyle w:val="Subttulo1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-247963122"/>
                                  <w:placeholder>
                                    <w:docPart w:val="FE759543AD894C86AAF5F98CF9E52BCD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1760C" w:rsidRPr="00DC48C1" w:rsidRDefault="00B52035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6-1-2019                                                                             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36pt;margin-top:1.5pt;width:484.5pt;height:5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sz w:val="144"/>
                              <w:szCs w:val="144"/>
                            </w:rPr>
                            <w:alias w:val="Título"/>
                            <w:tag w:val=""/>
                            <w:id w:val="2115015981"/>
                            <w:placeholder>
                              <w:docPart w:val="8024E4425B254D99AA076526B1061282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1760C" w:rsidRPr="00B52035" w:rsidRDefault="00B52035">
                              <w:pPr>
                                <w:pStyle w:val="Ttulo11"/>
                                <w:rPr>
                                  <w:sz w:val="144"/>
                                  <w:szCs w:val="144"/>
                                </w:rPr>
                              </w:pP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Relatório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sistemas</w:t>
                              </w:r>
                              <w:r>
                                <w:rPr>
                                  <w:sz w:val="144"/>
                                  <w:szCs w:val="144"/>
                                </w:rPr>
                                <w:t xml:space="preserve"> </w:t>
                              </w:r>
                              <w:r w:rsidRPr="00B52035">
                                <w:rPr>
                                  <w:sz w:val="144"/>
                                  <w:szCs w:val="144"/>
                                </w:rPr>
                                <w:t>distribuidos</w:t>
                              </w:r>
                            </w:p>
                          </w:sdtContent>
                        </w:sdt>
                        <w:p w:rsidR="00D1760C" w:rsidRPr="00DC48C1" w:rsidRDefault="00D1760C">
                          <w:pPr>
                            <w:pStyle w:val="Subttulo1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sdt>
                          <w:sdtPr>
                            <w:alias w:val="Citação ou Resumo"/>
                            <w:tag w:val="Citação ou Resumo"/>
                            <w:id w:val="-247963122"/>
                            <w:placeholder>
                              <w:docPart w:val="FE759543AD894C86AAF5F98CF9E52BCD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1760C" w:rsidRPr="00DC48C1" w:rsidRDefault="00B52035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6-1-2019                                                                             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1760C" w:rsidRDefault="00D1760C"/>
        <w:p w:rsidR="00D1760C" w:rsidRDefault="00B52035">
          <w:r>
            <w:rPr>
              <w:b/>
              <w:bCs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7573010</wp:posOffset>
                    </wp:positionV>
                    <wp:extent cx="6858000" cy="1775460"/>
                    <wp:effectExtent l="0" t="0" r="14605" b="9525"/>
                    <wp:wrapSquare wrapText="bothSides"/>
                    <wp:docPr id="15" name="Caixa de Texto 15" descr="informação do conta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760C" w:rsidRDefault="008D26FE">
                                <w:pPr>
                                  <w:pStyle w:val="Ttulodainforma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 "/>
                                    <w:id w:val="173535018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2035">
                                      <w:t>Nomes aqui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487"/>
                                  <w:gridCol w:w="3788"/>
                                  <w:gridCol w:w="3184"/>
                                </w:tblGrid>
                                <w:tr w:rsidR="00D1760C" w:rsidTr="00B5203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811" w:type="pct"/>
                                    </w:tcPr>
                                    <w:p w:rsidR="00D1760C" w:rsidRDefault="00D1760C"/>
                                  </w:tc>
                                  <w:tc>
                                    <w:tcPr>
                                      <w:tcW w:w="1523" w:type="pct"/>
                                    </w:tcPr>
                                    <w:p w:rsidR="00D1760C" w:rsidRDefault="00D1760C"/>
                                  </w:tc>
                                </w:tr>
                                <w:tr w:rsidR="00D1760C" w:rsidTr="00B5203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D1760C" w:rsidRDefault="00D1760C" w:rsidP="00B52035">
                                      <w:pPr>
                                        <w:pStyle w:val="rodap"/>
                                        <w:ind w:left="0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811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523" w:type="pct"/>
                                      <w:shd w:val="clear" w:color="auto" w:fill="000000" w:themeFill="text1"/>
                                    </w:tcPr>
                                    <w:p w:rsidR="00D1760C" w:rsidRDefault="00D1760C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:rsidR="00D1760C" w:rsidRDefault="00D1760C">
                                <w:pPr>
                                  <w:pStyle w:val="Semespaament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Caixa de Texto 15" o:spid="_x0000_s1027" type="#_x0000_t202" alt="informação do contato" style="position:absolute;margin-left:488.8pt;margin-top:596.3pt;width:540pt;height:139.8pt;z-index:251662336;visibility:visible;mso-wrap-style:square;mso-width-percent:1282;mso-height-percent:20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" o:allowoverlap="f" filled="f" stroked="f" strokeweight=".5pt">
                    <v:textbox inset="0,0,0,0">
                      <w:txbxContent>
                        <w:p w:rsidR="00D1760C" w:rsidRDefault="008D26FE">
                          <w:pPr>
                            <w:pStyle w:val="Ttulodainformao"/>
                            <w:jc w:val="left"/>
                          </w:pPr>
                          <w:sdt>
                            <w:sdtPr>
                              <w:alias w:val="Empresa"/>
                              <w:tag w:val=" "/>
                              <w:id w:val="173535018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2035">
                                <w:t>Nomes aqui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487"/>
                            <w:gridCol w:w="3788"/>
                            <w:gridCol w:w="3184"/>
                          </w:tblGrid>
                          <w:tr w:rsidR="00D1760C" w:rsidTr="00B5203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7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811" w:type="pct"/>
                              </w:tcPr>
                              <w:p w:rsidR="00D1760C" w:rsidRDefault="00D1760C"/>
                            </w:tc>
                            <w:tc>
                              <w:tcPr>
                                <w:tcW w:w="1523" w:type="pct"/>
                              </w:tcPr>
                              <w:p w:rsidR="00D1760C" w:rsidRDefault="00D1760C"/>
                            </w:tc>
                          </w:tr>
                          <w:tr w:rsidR="00D1760C" w:rsidTr="00B5203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D1760C" w:rsidRDefault="00D1760C" w:rsidP="00B52035">
                                <w:pPr>
                                  <w:pStyle w:val="rodap"/>
                                  <w:ind w:left="0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11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523" w:type="pct"/>
                                <w:shd w:val="clear" w:color="auto" w:fill="000000" w:themeFill="text1"/>
                              </w:tcPr>
                              <w:p w:rsidR="00D1760C" w:rsidRDefault="00D1760C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:rsidR="00D1760C" w:rsidRDefault="00D1760C">
                          <w:pPr>
                            <w:pStyle w:val="Semespaamento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D1760C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12265409"/>
        <w:docPartObj>
          <w:docPartGallery w:val="Table of Contents"/>
          <w:docPartUnique/>
        </w:docPartObj>
      </w:sdtPr>
      <w:sdtEndPr/>
      <w:sdtContent>
        <w:p w:rsidR="006B4626" w:rsidRPr="006B4626" w:rsidRDefault="006B4626" w:rsidP="006B4626">
          <w:pPr>
            <w:pStyle w:val="CabealhodoSumrio"/>
            <w:spacing w:before="0" w:after="360"/>
            <w:rPr>
              <w:color w:val="EF4623" w:themeColor="accent1"/>
              <w:sz w:val="44"/>
              <w:szCs w:val="44"/>
            </w:rPr>
          </w:pPr>
          <w:r w:rsidRPr="006B4626">
            <w:rPr>
              <w:color w:val="EF4623" w:themeColor="accent1"/>
              <w:sz w:val="44"/>
              <w:szCs w:val="44"/>
            </w:rPr>
            <w:t>Sumário</w:t>
          </w:r>
        </w:p>
        <w:p w:rsidR="006B4626" w:rsidRDefault="006B4626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329741375" w:history="1">
            <w:r w:rsidRPr="00B770D7">
              <w:rPr>
                <w:rStyle w:val="Hyperlink"/>
              </w:rPr>
              <w:t>Para nossos acionistas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_Toc329741375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76" w:history="1">
            <w:r w:rsidR="006B4626" w:rsidRPr="00B770D7">
              <w:rPr>
                <w:rStyle w:val="Hyperlink"/>
              </w:rPr>
              <w:t>Resumo Financeiro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_Toc329741376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77" w:history="1">
            <w:r w:rsidR="006B4626" w:rsidRPr="00B770D7">
              <w:rPr>
                <w:rStyle w:val="Hyperlink"/>
              </w:rPr>
              <w:t>Demonstrações Financeiras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_Toc329741377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78" w:history="1">
            <w:r w:rsidR="006B4626" w:rsidRPr="00B770D7">
              <w:rPr>
                <w:rStyle w:val="Hyperlink"/>
              </w:rPr>
              <w:t>Observações sobre as Demonstrações financeiras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_Toc329741378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79" w:history="1">
            <w:r w:rsidR="006B4626" w:rsidRPr="00B770D7">
              <w:rPr>
                <w:rStyle w:val="Hyperlink"/>
              </w:rPr>
              <w:t>Relatório de Auditoria Independente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_Toc329741379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80" w:history="1">
            <w:r w:rsidR="006B4626" w:rsidRPr="00B770D7">
              <w:rPr>
                <w:rStyle w:val="Hyperlink"/>
              </w:rPr>
              <w:t>Informações de Contato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_Toc329741380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8D26FE">
          <w:pPr>
            <w:pStyle w:val="Sumrio10"/>
            <w:tabs>
              <w:tab w:val="right" w:leader="underscore" w:pos="8414"/>
            </w:tabs>
            <w:rPr>
              <w:rFonts w:eastAsiaTheme="minorEastAsia"/>
              <w:color w:val="auto"/>
              <w:kern w:val="2"/>
              <w:sz w:val="22"/>
              <w:szCs w:val="22"/>
              <w14:ligatures w14:val="standard"/>
            </w:rPr>
          </w:pPr>
          <w:hyperlink w:anchor="_Toc329741381" w:history="1">
            <w:r w:rsidR="006B4626" w:rsidRPr="00B770D7">
              <w:rPr>
                <w:rStyle w:val="Hyperlink"/>
              </w:rPr>
              <w:t>Informações da Empresa</w:t>
            </w:r>
            <w:r w:rsidR="006B4626">
              <w:rPr>
                <w:webHidden/>
              </w:rPr>
              <w:tab/>
            </w:r>
            <w:r w:rsidR="006B4626">
              <w:rPr>
                <w:webHidden/>
              </w:rPr>
              <w:fldChar w:fldCharType="begin"/>
            </w:r>
            <w:r w:rsidR="006B4626">
              <w:rPr>
                <w:webHidden/>
              </w:rPr>
              <w:instrText xml:space="preserve"> PAGEREF _Toc329741381 \h </w:instrText>
            </w:r>
            <w:r w:rsidR="006B4626">
              <w:rPr>
                <w:webHidden/>
              </w:rPr>
            </w:r>
            <w:r w:rsidR="006B4626">
              <w:rPr>
                <w:webHidden/>
              </w:rPr>
              <w:fldChar w:fldCharType="separate"/>
            </w:r>
            <w:r w:rsidR="00B52035">
              <w:rPr>
                <w:noProof/>
                <w:webHidden/>
              </w:rPr>
              <w:t>1</w:t>
            </w:r>
            <w:r w:rsidR="006B4626">
              <w:rPr>
                <w:webHidden/>
              </w:rPr>
              <w:fldChar w:fldCharType="end"/>
            </w:r>
          </w:hyperlink>
        </w:p>
        <w:p w:rsidR="006B4626" w:rsidRDefault="006B4626">
          <w:r>
            <w:fldChar w:fldCharType="end"/>
          </w:r>
        </w:p>
      </w:sdtContent>
    </w:sdt>
    <w:p w:rsidR="007B2E12" w:rsidRDefault="007B2E12"/>
    <w:p w:rsidR="007B2E12" w:rsidRDefault="007B2E12">
      <w:pPr>
        <w:sectPr w:rsidR="007B2E12" w:rsidSect="00126C6C">
          <w:headerReference w:type="default" r:id="rId10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:rsidR="007B2E12" w:rsidRDefault="00B52035" w:rsidP="00B52035">
      <w:pPr>
        <w:pStyle w:val="ttulo10"/>
      </w:pPr>
      <w:r>
        <w:lastRenderedPageBreak/>
        <w:t>Funcionamento do programa</w:t>
      </w:r>
    </w:p>
    <w:p w:rsidR="00B52035" w:rsidRDefault="00B52035">
      <w:r>
        <w:br w:type="page"/>
      </w:r>
    </w:p>
    <w:p w:rsidR="00B52035" w:rsidRPr="00B52035" w:rsidRDefault="00B52035" w:rsidP="00B52035">
      <w:pPr>
        <w:pStyle w:val="ttulo10"/>
      </w:pPr>
      <w:r>
        <w:lastRenderedPageBreak/>
        <w:t>Funcionamento do protocolo</w:t>
      </w:r>
      <w:bookmarkStart w:id="0" w:name="_GoBack"/>
      <w:bookmarkEnd w:id="0"/>
    </w:p>
    <w:sectPr w:rsidR="00B52035" w:rsidRPr="00B52035">
      <w:headerReference w:type="default" r:id="rId11"/>
      <w:pgSz w:w="11907" w:h="16839" w:code="1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26FE" w:rsidRDefault="008D26FE">
      <w:pPr>
        <w:spacing w:after="0" w:line="240" w:lineRule="auto"/>
      </w:pPr>
      <w:r>
        <w:separator/>
      </w:r>
    </w:p>
    <w:p w:rsidR="008D26FE" w:rsidRDefault="008D26FE"/>
    <w:p w:rsidR="008D26FE" w:rsidRDefault="008D26FE"/>
  </w:endnote>
  <w:endnote w:type="continuationSeparator" w:id="0">
    <w:p w:rsidR="008D26FE" w:rsidRDefault="008D26FE">
      <w:pPr>
        <w:spacing w:after="0" w:line="240" w:lineRule="auto"/>
      </w:pPr>
      <w:r>
        <w:continuationSeparator/>
      </w:r>
    </w:p>
    <w:p w:rsidR="008D26FE" w:rsidRDefault="008D26FE"/>
    <w:p w:rsidR="008D26FE" w:rsidRDefault="008D26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26FE" w:rsidRDefault="008D26FE">
      <w:pPr>
        <w:spacing w:after="0" w:line="240" w:lineRule="auto"/>
      </w:pPr>
      <w:r>
        <w:separator/>
      </w:r>
    </w:p>
    <w:p w:rsidR="008D26FE" w:rsidRDefault="008D26FE"/>
    <w:p w:rsidR="008D26FE" w:rsidRDefault="008D26FE"/>
  </w:footnote>
  <w:footnote w:type="continuationSeparator" w:id="0">
    <w:p w:rsidR="008D26FE" w:rsidRDefault="008D26FE">
      <w:pPr>
        <w:spacing w:after="0" w:line="240" w:lineRule="auto"/>
      </w:pPr>
      <w:r>
        <w:continuationSeparator/>
      </w:r>
    </w:p>
    <w:p w:rsidR="008D26FE" w:rsidRDefault="008D26FE"/>
    <w:p w:rsidR="008D26FE" w:rsidRDefault="008D26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2"/>
      <w:gridCol w:w="279"/>
      <w:gridCol w:w="8206"/>
    </w:tblGrid>
    <w:tr w:rsidR="007B2E12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7B2E12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Default="00820B1F">
          <w:pPr>
            <w:pStyle w:val="Ttulodainformao"/>
          </w:pPr>
          <w:r>
            <w:t>Sumário</w:t>
          </w:r>
        </w:p>
      </w:tc>
    </w:tr>
    <w:tr w:rsidR="007B2E12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  <w:tc>
        <w:tcPr>
          <w:tcW w:w="288" w:type="dxa"/>
          <w:shd w:val="clear" w:color="auto" w:fill="auto"/>
        </w:tcPr>
        <w:p w:rsidR="007B2E12" w:rsidRDefault="007B2E12">
          <w:pPr>
            <w:pStyle w:val="cabealho"/>
          </w:pPr>
        </w:p>
      </w:tc>
      <w:tc>
        <w:tcPr>
          <w:tcW w:w="8424" w:type="dxa"/>
          <w:shd w:val="clear" w:color="auto" w:fill="000000" w:themeFill="text1"/>
        </w:tcPr>
        <w:p w:rsidR="007B2E12" w:rsidRDefault="007B2E12">
          <w:pPr>
            <w:pStyle w:val="cabealho"/>
          </w:pPr>
        </w:p>
      </w:tc>
    </w:tr>
  </w:tbl>
  <w:p w:rsidR="007B2E12" w:rsidRDefault="007B2E1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7B2E12" w:rsidRPr="00C21F5A">
      <w:trPr>
        <w:trHeight w:hRule="exact" w:val="720"/>
        <w:jc w:val="right"/>
      </w:trPr>
      <w:tc>
        <w:tcPr>
          <w:tcW w:w="2088" w:type="dxa"/>
          <w:vAlign w:val="bottom"/>
        </w:tcPr>
        <w:p w:rsidR="007B2E12" w:rsidRDefault="00820B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42465A">
            <w:t>01</w:t>
          </w:r>
          <w:r>
            <w:fldChar w:fldCharType="end"/>
          </w:r>
        </w:p>
      </w:tc>
      <w:tc>
        <w:tcPr>
          <w:tcW w:w="288" w:type="dxa"/>
          <w:vAlign w:val="bottom"/>
        </w:tcPr>
        <w:p w:rsidR="007B2E12" w:rsidRDefault="007B2E12"/>
      </w:tc>
      <w:tc>
        <w:tcPr>
          <w:tcW w:w="8424" w:type="dxa"/>
          <w:vAlign w:val="bottom"/>
        </w:tcPr>
        <w:p w:rsidR="007B2E12" w:rsidRPr="006B4626" w:rsidRDefault="00820B1F" w:rsidP="00C21F5A">
          <w:pPr>
            <w:pStyle w:val="Ttulodainformao"/>
            <w:rPr>
              <w:sz w:val="32"/>
              <w:szCs w:val="32"/>
            </w:rPr>
          </w:pPr>
          <w:r w:rsidRPr="006B4626">
            <w:rPr>
              <w:sz w:val="32"/>
              <w:szCs w:val="32"/>
            </w:rPr>
            <w:fldChar w:fldCharType="begin"/>
          </w:r>
          <w:r w:rsidRPr="006B4626">
            <w:rPr>
              <w:sz w:val="32"/>
              <w:szCs w:val="32"/>
            </w:rPr>
            <w:instrText xml:space="preserve"> If 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B52035">
            <w:rPr>
              <w:sz w:val="32"/>
              <w:szCs w:val="32"/>
            </w:rPr>
            <w:fldChar w:fldCharType="separate"/>
          </w:r>
          <w:r w:rsidR="00B52035">
            <w:rPr>
              <w:noProof/>
              <w:sz w:val="32"/>
              <w:szCs w:val="32"/>
            </w:rPr>
            <w:instrText>Funcionamento do programa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>&lt;&gt; “Error*” “</w:instrText>
          </w:r>
          <w:r w:rsidR="00C21F5A" w:rsidRPr="006B4626">
            <w:rPr>
              <w:sz w:val="32"/>
              <w:szCs w:val="32"/>
            </w:rPr>
            <w:fldChar w:fldCharType="begin"/>
          </w:r>
          <w:r w:rsidR="00C21F5A" w:rsidRPr="006B4626">
            <w:rPr>
              <w:sz w:val="32"/>
              <w:szCs w:val="32"/>
            </w:rPr>
            <w:instrText xml:space="preserve"> STYLEREF  "título 1" </w:instrText>
          </w:r>
          <w:r w:rsidR="00B52035">
            <w:rPr>
              <w:sz w:val="32"/>
              <w:szCs w:val="32"/>
            </w:rPr>
            <w:fldChar w:fldCharType="separate"/>
          </w:r>
          <w:r w:rsidR="00B52035">
            <w:rPr>
              <w:noProof/>
              <w:sz w:val="32"/>
              <w:szCs w:val="32"/>
            </w:rPr>
            <w:instrText>Funcionamento do programa</w:instrText>
          </w:r>
          <w:r w:rsidR="00C21F5A" w:rsidRPr="006B4626">
            <w:rPr>
              <w:sz w:val="32"/>
              <w:szCs w:val="32"/>
            </w:rPr>
            <w:fldChar w:fldCharType="end"/>
          </w:r>
          <w:r w:rsidRPr="006B4626">
            <w:rPr>
              <w:sz w:val="32"/>
              <w:szCs w:val="32"/>
            </w:rPr>
            <w:instrText xml:space="preserve"> </w:instrText>
          </w:r>
          <w:r w:rsidRPr="006B4626">
            <w:rPr>
              <w:sz w:val="32"/>
              <w:szCs w:val="32"/>
            </w:rPr>
            <w:fldChar w:fldCharType="separate"/>
          </w:r>
          <w:r w:rsidR="00B52035">
            <w:rPr>
              <w:noProof/>
              <w:sz w:val="32"/>
              <w:szCs w:val="32"/>
            </w:rPr>
            <w:t>Funcionamento do programa</w:t>
          </w:r>
          <w:r w:rsidR="00B52035" w:rsidRPr="006B4626">
            <w:rPr>
              <w:noProof/>
              <w:sz w:val="32"/>
              <w:szCs w:val="32"/>
            </w:rPr>
            <w:t xml:space="preserve"> </w:t>
          </w:r>
          <w:r w:rsidRPr="006B4626">
            <w:rPr>
              <w:sz w:val="32"/>
              <w:szCs w:val="32"/>
            </w:rPr>
            <w:fldChar w:fldCharType="end"/>
          </w:r>
        </w:p>
      </w:tc>
    </w:tr>
    <w:tr w:rsidR="007B2E12" w:rsidRPr="00C21F5A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288" w:type="dxa"/>
        </w:tcPr>
        <w:p w:rsidR="007B2E12" w:rsidRPr="00C21F5A" w:rsidRDefault="007B2E12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7B2E12" w:rsidRPr="00C21F5A" w:rsidRDefault="007B2E12">
          <w:pPr>
            <w:rPr>
              <w:sz w:val="10"/>
            </w:rPr>
          </w:pPr>
        </w:p>
      </w:tc>
    </w:tr>
  </w:tbl>
  <w:p w:rsidR="007B2E12" w:rsidRPr="00C21F5A" w:rsidRDefault="007B2E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35"/>
    <w:rsid w:val="00012AC8"/>
    <w:rsid w:val="000A2D67"/>
    <w:rsid w:val="00126C6C"/>
    <w:rsid w:val="00170FF8"/>
    <w:rsid w:val="001755B9"/>
    <w:rsid w:val="00233ECD"/>
    <w:rsid w:val="002378D0"/>
    <w:rsid w:val="003D7109"/>
    <w:rsid w:val="0042465A"/>
    <w:rsid w:val="006052E3"/>
    <w:rsid w:val="006B4626"/>
    <w:rsid w:val="007B2E12"/>
    <w:rsid w:val="007F5BCD"/>
    <w:rsid w:val="00820B1F"/>
    <w:rsid w:val="008D26FE"/>
    <w:rsid w:val="00972B99"/>
    <w:rsid w:val="009E2E22"/>
    <w:rsid w:val="00A01868"/>
    <w:rsid w:val="00B52035"/>
    <w:rsid w:val="00C07395"/>
    <w:rsid w:val="00C21F5A"/>
    <w:rsid w:val="00C40367"/>
    <w:rsid w:val="00CB65F3"/>
    <w:rsid w:val="00D1760C"/>
    <w:rsid w:val="00D90458"/>
    <w:rsid w:val="00F01587"/>
    <w:rsid w:val="00F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CEBFA7"/>
  <w15:docId w15:val="{6943B077-CA3E-4539-8FD1-4BF394FC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pt-BR" w:eastAsia="en-GB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6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cabealho">
    <w:name w:val="cabeçalho"/>
    <w:basedOn w:val="Normal"/>
    <w:link w:val="Cardecabealho"/>
    <w:uiPriority w:val="99"/>
    <w:qFormat/>
    <w:pPr>
      <w:spacing w:after="38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Pr>
      <w:color w:val="404040" w:themeColor="text1" w:themeTint="BF"/>
      <w:sz w:val="20"/>
    </w:rPr>
  </w:style>
  <w:style w:type="table" w:customStyle="1" w:styleId="Gradedatabela">
    <w:name w:val="Grade da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dainformao">
    <w:name w:val="Título da informaçã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dettulo">
    <w:name w:val="Car de título"/>
    <w:basedOn w:val="Fontepargpadr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character" w:customStyle="1" w:styleId="Cardesubttulo">
    <w:name w:val="Car de subtítulo"/>
    <w:basedOn w:val="Fontepargpadr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amento">
    <w:name w:val="Sem espaçamento"/>
    <w:link w:val="Semcardeespaamento"/>
    <w:uiPriority w:val="1"/>
    <w:unhideWhenUsed/>
    <w:qFormat/>
    <w:pPr>
      <w:spacing w:after="0" w:line="240" w:lineRule="auto"/>
    </w:pPr>
  </w:style>
  <w:style w:type="character" w:customStyle="1" w:styleId="Hiperlink">
    <w:name w:val="Hiperlink"/>
    <w:basedOn w:val="Fontepargpadro"/>
    <w:uiPriority w:val="99"/>
    <w:unhideWhenUsed/>
    <w:rPr>
      <w:color w:val="5F5F5F" w:themeColor="hyperlink"/>
      <w:u w:val="single"/>
    </w:rPr>
  </w:style>
  <w:style w:type="paragraph" w:customStyle="1" w:styleId="sumrio1">
    <w:name w:val="sumário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dettulo1">
    <w:name w:val="Car de título 1"/>
    <w:basedOn w:val="Fontepargpadr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oSUMRIO">
    <w:name w:val="Título do SUMÁRIO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decitao">
    <w:name w:val="Car de citação"/>
    <w:basedOn w:val="Fontepargpadr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deassinatura">
    <w:name w:val="Car de assinatura"/>
    <w:basedOn w:val="Fontepargpadro"/>
    <w:link w:val="Assinatura1"/>
    <w:uiPriority w:val="9"/>
    <w:rPr>
      <w:color w:val="595959" w:themeColor="text1" w:themeTint="A6"/>
      <w:kern w:val="20"/>
    </w:rPr>
  </w:style>
  <w:style w:type="character" w:customStyle="1" w:styleId="Semcardeespaamento">
    <w:name w:val="Sem car de espaçamento"/>
    <w:basedOn w:val="Fontepargpadro"/>
    <w:link w:val="Semespaamento"/>
    <w:uiPriority w:val="1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eanotao">
    <w:name w:val="referência de anotação"/>
    <w:basedOn w:val="Fontepargpadr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detextodocomentrio"/>
    <w:uiPriority w:val="99"/>
    <w:semiHidden/>
    <w:unhideWhenUsed/>
    <w:pPr>
      <w:spacing w:line="240" w:lineRule="auto"/>
    </w:pPr>
  </w:style>
  <w:style w:type="character" w:customStyle="1" w:styleId="Cardetextodocomentrio">
    <w:name w:val="Car de texto do comentário"/>
    <w:basedOn w:val="Fontepargpadr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deassuntodocomentrio"/>
    <w:uiPriority w:val="99"/>
    <w:semiHidden/>
    <w:unhideWhenUsed/>
    <w:rPr>
      <w:b/>
      <w:bCs/>
    </w:rPr>
  </w:style>
  <w:style w:type="character" w:customStyle="1" w:styleId="Cardeassuntodocomentrio">
    <w:name w:val="Car de assunto do comentário"/>
    <w:basedOn w:val="Cardetextodocomentrio"/>
    <w:link w:val="assuntodaanotao"/>
    <w:uiPriority w:val="99"/>
    <w:semiHidden/>
    <w:rPr>
      <w:b/>
      <w:bCs/>
    </w:rPr>
  </w:style>
  <w:style w:type="table" w:customStyle="1" w:styleId="Sombreamentoclaro">
    <w:name w:val="Sombreamento cla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atabela">
    <w:name w:val="Decimal do texto da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atabela">
    <w:name w:val="Texto da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3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ECD"/>
    <w:rPr>
      <w:rFonts w:ascii="Tahoma" w:hAnsi="Tahoma" w:cs="Tahoma"/>
      <w:sz w:val="16"/>
      <w:szCs w:val="16"/>
    </w:rPr>
  </w:style>
  <w:style w:type="paragraph" w:styleId="Cabealho0">
    <w:name w:val="header"/>
    <w:basedOn w:val="Normal"/>
    <w:link w:val="Cabealho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C21F5A"/>
  </w:style>
  <w:style w:type="paragraph" w:styleId="Rodap0">
    <w:name w:val="footer"/>
    <w:basedOn w:val="Normal"/>
    <w:link w:val="RodapChar"/>
    <w:uiPriority w:val="99"/>
    <w:unhideWhenUsed/>
    <w:qFormat/>
    <w:rsid w:val="00C21F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C21F5A"/>
  </w:style>
  <w:style w:type="character" w:customStyle="1" w:styleId="Ttulo1Char">
    <w:name w:val="Título 1 Char"/>
    <w:basedOn w:val="Fontepargpadro"/>
    <w:link w:val="Ttulo1"/>
    <w:uiPriority w:val="9"/>
    <w:rsid w:val="006B4626"/>
    <w:rPr>
      <w:rFonts w:asciiTheme="majorHAnsi" w:eastAsiaTheme="majorEastAsia" w:hAnsiTheme="majorHAnsi" w:cstheme="majorBidi"/>
      <w:color w:val="BF2B0E" w:themeColor="accent1" w:themeShade="BF"/>
      <w:sz w:val="32"/>
      <w:szCs w:val="32"/>
    </w:rPr>
  </w:style>
  <w:style w:type="paragraph" w:styleId="CabealhodoSumrio">
    <w:name w:val="TOC Heading"/>
    <w:aliases w:val="Título da Barra Lateral"/>
    <w:basedOn w:val="Ttulo1"/>
    <w:next w:val="Normal"/>
    <w:uiPriority w:val="39"/>
    <w:unhideWhenUsed/>
    <w:qFormat/>
    <w:rsid w:val="006B462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0">
    <w:name w:val="toc 1"/>
    <w:basedOn w:val="Normal"/>
    <w:next w:val="Normal"/>
    <w:autoRedefine/>
    <w:uiPriority w:val="39"/>
    <w:unhideWhenUsed/>
    <w:rsid w:val="006B4626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4626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6B4626"/>
    <w:rPr>
      <w:color w:val="5F5F5F" w:themeColor="hyperlink"/>
      <w:u w:val="single"/>
    </w:rPr>
  </w:style>
  <w:style w:type="character" w:styleId="TextodoEspaoReservado0">
    <w:name w:val="Placeholder Text"/>
    <w:basedOn w:val="Fontepargpadro"/>
    <w:uiPriority w:val="99"/>
    <w:semiHidden/>
    <w:rsid w:val="00F01587"/>
    <w:rPr>
      <w:color w:val="808080"/>
    </w:rPr>
  </w:style>
  <w:style w:type="paragraph" w:styleId="SemEspaamento0">
    <w:name w:val="No Spacing"/>
    <w:link w:val="SemEspaamentoChar"/>
    <w:uiPriority w:val="1"/>
    <w:qFormat/>
    <w:rsid w:val="00D1760C"/>
    <w:pPr>
      <w:spacing w:after="0" w:line="240" w:lineRule="auto"/>
    </w:pPr>
    <w:rPr>
      <w:rFonts w:eastAsiaTheme="minorEastAsia"/>
      <w:color w:val="auto"/>
      <w:kern w:val="2"/>
      <w:sz w:val="22"/>
      <w:szCs w:val="22"/>
      <w14:ligatures w14:val="standard"/>
    </w:rPr>
  </w:style>
  <w:style w:type="character" w:customStyle="1" w:styleId="SemEspaamentoChar">
    <w:name w:val="Sem Espaçamento Char"/>
    <w:basedOn w:val="Fontepargpadro"/>
    <w:link w:val="SemEspaamento0"/>
    <w:uiPriority w:val="1"/>
    <w:rsid w:val="00D1760C"/>
    <w:rPr>
      <w:rFonts w:eastAsiaTheme="minorEastAsia"/>
      <w:color w:val="auto"/>
      <w:kern w:val="2"/>
      <w:sz w:val="22"/>
      <w:szCs w:val="22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ize\AppData\Roaming\Microsoft\Templates\Relat&#243;rio%20Anu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24E4425B254D99AA076526B10612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F6166B-F9D9-4795-B84F-96CEB31F1BF2}"/>
      </w:docPartPr>
      <w:docPartBody>
        <w:p w:rsidR="00000000" w:rsidRDefault="00B60337">
          <w:pPr>
            <w:pStyle w:val="8024E4425B254D99AA076526B1061282"/>
          </w:pPr>
          <w:r>
            <w:t>Relatório Anual</w:t>
          </w:r>
        </w:p>
      </w:docPartBody>
    </w:docPart>
    <w:docPart>
      <w:docPartPr>
        <w:name w:val="FE759543AD894C86AAF5F98CF9E52B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0AE8D6-B320-4C76-89FF-C4A8E09AB502}"/>
      </w:docPartPr>
      <w:docPartBody>
        <w:p w:rsidR="00000000" w:rsidRDefault="00B60337">
          <w:pPr>
            <w:pStyle w:val="FE759543AD894C86AAF5F98CF9E52BCD"/>
          </w:pPr>
          <w:r>
            <w:t xml:space="preserve">[Adicione uma </w:t>
          </w:r>
          <w:r>
            <w:t>citação de um dos executivos da sua empresa aqui ou use esse espaço para uma breve síntese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dore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37"/>
    <w:rsid w:val="00B6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03A200257884B25B165BEA63AAFC5E7">
    <w:name w:val="503A200257884B25B165BEA63AAFC5E7"/>
  </w:style>
  <w:style w:type="paragraph" w:customStyle="1" w:styleId="C811661399514B3CA883FC1E4A3CABAC">
    <w:name w:val="C811661399514B3CA883FC1E4A3CABAC"/>
  </w:style>
  <w:style w:type="paragraph" w:customStyle="1" w:styleId="6D7BD3E03D3A4EF4B86E55052B3584DD">
    <w:name w:val="6D7BD3E03D3A4EF4B86E55052B3584DD"/>
  </w:style>
  <w:style w:type="paragraph" w:customStyle="1" w:styleId="9402C56D675A4D3F8BB0969930404225">
    <w:name w:val="9402C56D675A4D3F8BB0969930404225"/>
  </w:style>
  <w:style w:type="paragraph" w:customStyle="1" w:styleId="E2D9A755617240858AF9EF538B9EAD0C">
    <w:name w:val="E2D9A755617240858AF9EF538B9EAD0C"/>
  </w:style>
  <w:style w:type="paragraph" w:customStyle="1" w:styleId="220C1014B07D45599234F9908B3185C2">
    <w:name w:val="220C1014B07D45599234F9908B3185C2"/>
  </w:style>
  <w:style w:type="paragraph" w:customStyle="1" w:styleId="B977E62CA8B74E3F97BF832BBB1AD72D">
    <w:name w:val="B977E62CA8B74E3F97BF832BBB1AD72D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15CFE83182F745FD9C3D8290518905EF">
    <w:name w:val="15CFE83182F745FD9C3D8290518905EF"/>
  </w:style>
  <w:style w:type="paragraph" w:customStyle="1" w:styleId="11A74A5F734841E8A794553942479C95">
    <w:name w:val="11A74A5F734841E8A794553942479C95"/>
  </w:style>
  <w:style w:type="paragraph" w:customStyle="1" w:styleId="E1C129C1984B4122A3AA796928D554D3">
    <w:name w:val="E1C129C1984B4122A3AA796928D554D3"/>
  </w:style>
  <w:style w:type="paragraph" w:customStyle="1" w:styleId="3201B0B53CC14BF5A272A730AE0F71A3">
    <w:name w:val="3201B0B53CC14BF5A272A730AE0F71A3"/>
  </w:style>
  <w:style w:type="paragraph" w:customStyle="1" w:styleId="179B1D0EB26F4449A8440D93614804EF">
    <w:name w:val="179B1D0EB26F4449A8440D93614804EF"/>
  </w:style>
  <w:style w:type="paragraph" w:customStyle="1" w:styleId="D3F42F05109F41A39BE2C95877A12398">
    <w:name w:val="D3F42F05109F41A39BE2C95877A12398"/>
  </w:style>
  <w:style w:type="paragraph" w:customStyle="1" w:styleId="23552E15B20A4435B3E1B6CBBE1CBEF5">
    <w:name w:val="23552E15B20A4435B3E1B6CBBE1CBEF5"/>
  </w:style>
  <w:style w:type="paragraph" w:customStyle="1" w:styleId="746BDC7CEC474296A2CA3C73F7DCB482">
    <w:name w:val="746BDC7CEC474296A2CA3C73F7DCB482"/>
  </w:style>
  <w:style w:type="character" w:customStyle="1" w:styleId="Forte1">
    <w:name w:val="Forte1"/>
    <w:basedOn w:val="Fontepargpadro"/>
    <w:uiPriority w:val="10"/>
    <w:qFormat/>
    <w:rPr>
      <w:b/>
      <w:bCs/>
    </w:rPr>
  </w:style>
  <w:style w:type="paragraph" w:customStyle="1" w:styleId="75515FCC3E5544A5BF9EAD668712365D">
    <w:name w:val="75515FCC3E5544A5BF9EAD668712365D"/>
  </w:style>
  <w:style w:type="paragraph" w:customStyle="1" w:styleId="998EB2EAB5024821B3CF4864F6D209D9">
    <w:name w:val="998EB2EAB5024821B3CF4864F6D209D9"/>
  </w:style>
  <w:style w:type="paragraph" w:customStyle="1" w:styleId="AF1EAAEE500443E39274D9B78392BC65">
    <w:name w:val="AF1EAAEE500443E39274D9B78392BC65"/>
  </w:style>
  <w:style w:type="paragraph" w:customStyle="1" w:styleId="B5ED8E3D8185409A85E2306F90E23979">
    <w:name w:val="B5ED8E3D8185409A85E2306F90E23979"/>
  </w:style>
  <w:style w:type="paragraph" w:customStyle="1" w:styleId="C0EE1481C02746A7897EB89DCDC63528">
    <w:name w:val="C0EE1481C02746A7897EB89DCDC63528"/>
  </w:style>
  <w:style w:type="paragraph" w:customStyle="1" w:styleId="0461706C2F9F4DC4ACFB8B34443519EB">
    <w:name w:val="0461706C2F9F4DC4ACFB8B34443519EB"/>
  </w:style>
  <w:style w:type="paragraph" w:customStyle="1" w:styleId="DF3821C55785417296B5C12DA5CABFF6">
    <w:name w:val="DF3821C55785417296B5C12DA5CABFF6"/>
  </w:style>
  <w:style w:type="paragraph" w:customStyle="1" w:styleId="DA02C8F76A95431AB9D024C8D0D01321">
    <w:name w:val="DA02C8F76A95431AB9D024C8D0D01321"/>
  </w:style>
  <w:style w:type="paragraph" w:customStyle="1" w:styleId="8024E4425B254D99AA076526B1061282">
    <w:name w:val="8024E4425B254D99AA076526B1061282"/>
  </w:style>
  <w:style w:type="paragraph" w:customStyle="1" w:styleId="93F10AF7837D43F9AD47C3ABB3C20572">
    <w:name w:val="93F10AF7837D43F9AD47C3ABB3C20572"/>
  </w:style>
  <w:style w:type="paragraph" w:customStyle="1" w:styleId="FE759543AD894C86AAF5F98CF9E52BCD">
    <w:name w:val="FE759543AD894C86AAF5F98CF9E52B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6-1-2019                                                                                        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02AADE-A2BC-441B-9099-D1E1F914E8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D9F06-AB2A-4A40-8F14-7F5F224E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Anual.dotx</Template>
  <TotalTime>9</TotalTime>
  <Pages>4</Pages>
  <Words>112</Words>
  <Characters>641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Nomes aqui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sistemas distribuidos</dc:title>
  <dc:creator>César Meireles</dc:creator>
  <cp:keywords/>
  <cp:lastModifiedBy>César Meireles</cp:lastModifiedBy>
  <cp:revision>1</cp:revision>
  <dcterms:created xsi:type="dcterms:W3CDTF">2019-01-03T14:08:00Z</dcterms:created>
  <dcterms:modified xsi:type="dcterms:W3CDTF">2019-01-03T14:17:00Z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